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CAD7FAF" w14:textId="1A852912" w:rsidR="00267D88" w:rsidRPr="00267D88" w:rsidRDefault="00267D88" w:rsidP="00267D88">
      <w:pPr>
        <w:spacing w:before="0" w:after="160" w:line="259" w:lineRule="auto"/>
        <w:rPr>
          <w:rFonts w:ascii="TimesNewRomanPS-BoldMT" w:eastAsia="Calibri" w:hAnsi="TimesNewRomanPS-BoldMT" w:cs="Mangal"/>
          <w:b/>
          <w:bCs/>
          <w:color w:val="000000"/>
          <w:kern w:val="2"/>
          <w:sz w:val="40"/>
          <w:szCs w:val="40"/>
        </w:rPr>
      </w:pPr>
      <w:r w:rsidRPr="00267D88">
        <w:rPr>
          <w:rFonts w:ascii="TimesNewRomanPS-BoldMT" w:eastAsia="Calibri" w:hAnsi="TimesNewRomanPS-BoldMT" w:cs="Mangal"/>
          <w:b/>
          <w:bCs/>
          <w:color w:val="000000"/>
          <w:kern w:val="2"/>
          <w:sz w:val="40"/>
          <w:szCs w:val="40"/>
        </w:rPr>
        <w:t xml:space="preserve">NAME: </w:t>
      </w:r>
      <w:r w:rsidR="00104666">
        <w:rPr>
          <w:rFonts w:ascii="TimesNewRomanPS-BoldMT" w:eastAsia="Calibri" w:hAnsi="TimesNewRomanPS-BoldMT" w:cs="Mangal"/>
          <w:b/>
          <w:bCs/>
          <w:color w:val="000000"/>
          <w:kern w:val="2"/>
          <w:sz w:val="40"/>
          <w:szCs w:val="40"/>
        </w:rPr>
        <w:t>Akshat Sahu</w:t>
      </w:r>
    </w:p>
    <w:p w14:paraId="27085AE8" w14:textId="59785A41" w:rsidR="00267D88" w:rsidRPr="00267D88" w:rsidRDefault="00267D88" w:rsidP="00267D88">
      <w:pPr>
        <w:spacing w:before="0" w:after="160" w:line="259" w:lineRule="auto"/>
        <w:rPr>
          <w:rFonts w:ascii="TimesNewRomanPS-BoldMT" w:eastAsia="Calibri" w:hAnsi="TimesNewRomanPS-BoldMT" w:cs="Mangal"/>
          <w:b/>
          <w:bCs/>
          <w:color w:val="000000"/>
          <w:kern w:val="2"/>
          <w:sz w:val="40"/>
          <w:szCs w:val="40"/>
        </w:rPr>
      </w:pPr>
      <w:r w:rsidRPr="00267D88">
        <w:rPr>
          <w:rFonts w:ascii="TimesNewRomanPS-BoldMT" w:eastAsia="Calibri" w:hAnsi="TimesNewRomanPS-BoldMT" w:cs="Mangal"/>
          <w:b/>
          <w:bCs/>
          <w:color w:val="000000"/>
          <w:kern w:val="2"/>
          <w:sz w:val="40"/>
          <w:szCs w:val="40"/>
        </w:rPr>
        <w:t>Admission Number: U22CS0</w:t>
      </w:r>
      <w:r w:rsidR="00104666">
        <w:rPr>
          <w:rFonts w:ascii="TimesNewRomanPS-BoldMT" w:eastAsia="Calibri" w:hAnsi="TimesNewRomanPS-BoldMT" w:cs="Mangal"/>
          <w:b/>
          <w:bCs/>
          <w:color w:val="000000"/>
          <w:kern w:val="2"/>
          <w:sz w:val="40"/>
          <w:szCs w:val="40"/>
        </w:rPr>
        <w:t>34</w:t>
      </w:r>
      <w:r w:rsidRPr="00267D88">
        <w:rPr>
          <w:rFonts w:ascii="TimesNewRomanPS-BoldMT" w:eastAsia="Calibri" w:hAnsi="TimesNewRomanPS-BoldMT" w:cs="Mangal"/>
          <w:b/>
          <w:bCs/>
          <w:color w:val="000000"/>
          <w:kern w:val="2"/>
          <w:sz w:val="40"/>
          <w:szCs w:val="40"/>
        </w:rPr>
        <w:tab/>
      </w:r>
      <w:r w:rsidRPr="00267D88">
        <w:rPr>
          <w:rFonts w:ascii="TimesNewRomanPS-BoldMT" w:eastAsia="Calibri" w:hAnsi="TimesNewRomanPS-BoldMT" w:cs="Mangal"/>
          <w:b/>
          <w:bCs/>
          <w:color w:val="000000"/>
          <w:kern w:val="2"/>
          <w:sz w:val="40"/>
          <w:szCs w:val="40"/>
        </w:rPr>
        <w:tab/>
      </w:r>
    </w:p>
    <w:p w14:paraId="0694335A" w14:textId="32C04D98" w:rsidR="00267D88" w:rsidRDefault="00267D88" w:rsidP="00267D88">
      <w:pPr>
        <w:spacing w:before="0" w:after="160" w:line="259" w:lineRule="auto"/>
        <w:rPr>
          <w:rFonts w:ascii="TimesNewRomanPS-BoldMT" w:eastAsia="Calibri" w:hAnsi="TimesNewRomanPS-BoldMT" w:cs="Mangal"/>
          <w:b/>
          <w:bCs/>
          <w:color w:val="000000"/>
          <w:kern w:val="2"/>
          <w:sz w:val="40"/>
          <w:szCs w:val="40"/>
        </w:rPr>
      </w:pPr>
      <w:r w:rsidRPr="00267D88">
        <w:rPr>
          <w:rFonts w:ascii="TimesNewRomanPS-BoldMT" w:eastAsia="Calibri" w:hAnsi="TimesNewRomanPS-BoldMT" w:cs="Mangal"/>
          <w:b/>
          <w:bCs/>
          <w:color w:val="000000"/>
          <w:kern w:val="2"/>
          <w:sz w:val="40"/>
          <w:szCs w:val="40"/>
        </w:rPr>
        <w:t>Roll Number: A-</w:t>
      </w:r>
      <w:r w:rsidR="00104666">
        <w:rPr>
          <w:rFonts w:ascii="TimesNewRomanPS-BoldMT" w:eastAsia="Calibri" w:hAnsi="TimesNewRomanPS-BoldMT" w:cs="Mangal"/>
          <w:b/>
          <w:bCs/>
          <w:color w:val="000000"/>
          <w:kern w:val="2"/>
          <w:sz w:val="40"/>
          <w:szCs w:val="40"/>
        </w:rPr>
        <w:t>34</w:t>
      </w:r>
    </w:p>
    <w:p w14:paraId="7E82B897" w14:textId="77777777" w:rsidR="00267D88" w:rsidRDefault="00267D88" w:rsidP="00267D88">
      <w:pPr>
        <w:spacing w:before="0" w:after="160" w:line="259" w:lineRule="auto"/>
        <w:rPr>
          <w:rFonts w:ascii="TimesNewRomanPS-BoldMT" w:eastAsia="Calibri" w:hAnsi="TimesNewRomanPS-BoldMT" w:cs="Mangal"/>
          <w:b/>
          <w:bCs/>
          <w:color w:val="000000"/>
          <w:kern w:val="2"/>
          <w:sz w:val="40"/>
          <w:szCs w:val="40"/>
        </w:rPr>
      </w:pPr>
    </w:p>
    <w:p w14:paraId="5F48EF7C" w14:textId="0C1862DC" w:rsidR="00104666" w:rsidRPr="00267D88" w:rsidRDefault="00104666" w:rsidP="00104666">
      <w:pPr>
        <w:spacing w:before="0" w:after="160" w:line="259" w:lineRule="auto"/>
        <w:rPr>
          <w:rFonts w:ascii="Calibri" w:eastAsia="Calibri" w:hAnsi="Calibri" w:cs="Mangal"/>
          <w:kern w:val="2"/>
          <w:sz w:val="32"/>
          <w:szCs w:val="32"/>
        </w:rPr>
      </w:pPr>
      <w:r w:rsidRPr="00104666">
        <w:rPr>
          <w:rFonts w:ascii="Calibri" w:eastAsia="Calibri" w:hAnsi="Calibri" w:cs="Mangal"/>
          <w:kern w:val="2"/>
          <w:sz w:val="32"/>
          <w:szCs w:val="32"/>
        </w:rPr>
        <w:t>Design and implement a reliable data transfer mechanism at the application layer.</w:t>
      </w:r>
      <w:r>
        <w:rPr>
          <w:rFonts w:ascii="Calibri" w:eastAsia="Calibri" w:hAnsi="Calibri" w:cs="Mangal"/>
          <w:kern w:val="2"/>
          <w:sz w:val="32"/>
          <w:szCs w:val="32"/>
        </w:rPr>
        <w:t xml:space="preserve"> </w:t>
      </w:r>
      <w:r w:rsidRPr="00104666">
        <w:rPr>
          <w:rFonts w:ascii="Calibri" w:eastAsia="Calibri" w:hAnsi="Calibri" w:cs="Mangal"/>
          <w:kern w:val="2"/>
          <w:sz w:val="32"/>
          <w:szCs w:val="32"/>
        </w:rPr>
        <w:t>Use UDP as a transport layer protocol.</w:t>
      </w:r>
    </w:p>
    <w:p w14:paraId="60BFB66B" w14:textId="77777777" w:rsidR="00267D88" w:rsidRDefault="00267D88" w:rsidP="00267D88">
      <w:pPr>
        <w:pStyle w:val="ListParagraph"/>
        <w:numPr>
          <w:ilvl w:val="0"/>
          <w:numId w:val="2"/>
        </w:num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>CODE</w:t>
      </w:r>
    </w:p>
    <w:p w14:paraId="35C60342" w14:textId="23B3D832" w:rsidR="00267D88" w:rsidRDefault="00104666" w:rsidP="00267D88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 xml:space="preserve"> SERVER</w:t>
      </w:r>
    </w:p>
    <w:p w14:paraId="6F47B236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socket</w:t>
      </w:r>
    </w:p>
    <w:p w14:paraId="2C8CC4D1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random</w:t>
      </w:r>
    </w:p>
    <w:p w14:paraId="2F6761DD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time</w:t>
      </w:r>
    </w:p>
    <w:p w14:paraId="2C223041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36A206B4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checksum</w:t>
      </w:r>
      <w:r w:rsidRPr="0010466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data</w:t>
      </w:r>
      <w:r w:rsidRPr="0010466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14:paraId="00E8001C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return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sum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(data)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&amp;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0x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ffffffff</w:t>
      </w:r>
    </w:p>
    <w:p w14:paraId="5F58E80B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70CADED6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send_</w:t>
      </w:r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packet</w:t>
      </w:r>
      <w:proofErr w:type="spellEnd"/>
      <w:r w:rsidRPr="0010466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proofErr w:type="gram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sock,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packet,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addr</w:t>
      </w:r>
      <w:proofErr w:type="spellEnd"/>
      <w:r w:rsidRPr="0010466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14:paraId="31D3B22D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sock.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sendto</w:t>
      </w:r>
      <w:proofErr w:type="spellEnd"/>
      <w:proofErr w:type="gram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(packet,</w:t>
      </w:r>
      <w:r w:rsidRPr="0010466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addr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21673AB2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10438A0C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receive_</w:t>
      </w:r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packet</w:t>
      </w:r>
      <w:proofErr w:type="spellEnd"/>
      <w:r w:rsidRPr="0010466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proofErr w:type="gram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sock,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buffer_size</w:t>
      </w:r>
      <w:proofErr w:type="spellEnd"/>
      <w:r w:rsidRPr="0010466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14:paraId="0A139780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return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sock.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recvfrom</w:t>
      </w:r>
      <w:proofErr w:type="spellEnd"/>
      <w:proofErr w:type="gram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buffer_size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2CA7B243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386E86FD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main</w:t>
      </w:r>
      <w:r w:rsidRPr="0010466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proofErr w:type="gramEnd"/>
      <w:r w:rsidRPr="0010466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14:paraId="033D58CD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server_ip</w:t>
      </w:r>
      <w:proofErr w:type="spell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'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127.0.0.1</w:t>
      </w:r>
      <w:r w:rsidRPr="0010466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'</w:t>
      </w:r>
    </w:p>
    <w:p w14:paraId="63846F7C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server_port</w:t>
      </w:r>
      <w:proofErr w:type="spell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12345</w:t>
      </w:r>
    </w:p>
    <w:p w14:paraId="6AB5DF08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buffer_size</w:t>
      </w:r>
      <w:proofErr w:type="spell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1024</w:t>
      </w:r>
    </w:p>
    <w:p w14:paraId="5E3A37D5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timeout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 </w:t>
      </w:r>
      <w:r w:rsidRPr="0010466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</w:t>
      </w:r>
      <w:proofErr w:type="gramEnd"/>
      <w:r w:rsidRPr="0010466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 xml:space="preserve"> in seconds</w:t>
      </w:r>
    </w:p>
    <w:p w14:paraId="7A7CBEDE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max_attempts</w:t>
      </w:r>
      <w:proofErr w:type="spell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</w:p>
    <w:p w14:paraId="1EB33859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5C855ECF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sock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socket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socket</w:t>
      </w:r>
      <w:proofErr w:type="spellEnd"/>
      <w:proofErr w:type="gram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socket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AF_INET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10466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socket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SOCK_DGRAM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0393190C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sock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bind</w:t>
      </w:r>
      <w:proofErr w:type="spellEnd"/>
      <w:proofErr w:type="gram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((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server_ip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10466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server_port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14:paraId="3D349FC6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26E25489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while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True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14:paraId="53D1CAEF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data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client_addr</w:t>
      </w:r>
      <w:proofErr w:type="spell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receive_</w:t>
      </w:r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packet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sock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10466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buffer_size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32631163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seq_num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payload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checksum_rcvd</w:t>
      </w:r>
      <w:proofErr w:type="spell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data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split</w:t>
      </w:r>
      <w:proofErr w:type="spellEnd"/>
      <w:proofErr w:type="gram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b</w:t>
      </w:r>
      <w:r w:rsidRPr="0010466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'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:</w:t>
      </w:r>
      <w:r w:rsidRPr="0010466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'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1D9EBF49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6E1D0F76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checksum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payload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int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checksum_rcvd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):</w:t>
      </w:r>
    </w:p>
    <w:p w14:paraId="6BE707B1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ack_packet</w:t>
      </w:r>
      <w:proofErr w:type="spell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f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</w:t>
      </w:r>
      <w:proofErr w:type="gramStart"/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ACK</w:t>
      </w:r>
      <w:proofErr w:type="spellEnd"/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: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{</w:t>
      </w:r>
      <w:proofErr w:type="spellStart"/>
      <w:proofErr w:type="gram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seq_num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decode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}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encode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14:paraId="191F0BD0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spell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send_</w:t>
      </w:r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packet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sock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10466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ack_packet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10466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client_addr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5714DD70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        </w:t>
      </w:r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print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proofErr w:type="gramEnd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f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"Acknowledgment</w:t>
      </w:r>
      <w:proofErr w:type="spellEnd"/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sent for sequence number 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{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seq_num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decode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}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567FF857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else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14:paraId="0666F59B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print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10466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Checksum error. Packet discarded.</w:t>
      </w:r>
      <w:r w:rsidRPr="0010466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36E8E02D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1EECDFEA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attempts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</w:p>
    <w:p w14:paraId="0056C504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while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attempts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&lt;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max_attempts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14:paraId="1BD0D5FD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try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14:paraId="35AE12D8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spellStart"/>
      <w:proofErr w:type="gram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sock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settimeout</w:t>
      </w:r>
      <w:proofErr w:type="spellEnd"/>
      <w:proofErr w:type="gram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timeout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7215B8B7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    data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client_addr</w:t>
      </w:r>
      <w:proofErr w:type="spell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receive_</w:t>
      </w:r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packet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sock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10466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buffer_size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465C32ED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seq_num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payload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checksum_rcvd</w:t>
      </w:r>
      <w:proofErr w:type="spell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data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split</w:t>
      </w:r>
      <w:proofErr w:type="spellEnd"/>
      <w:proofErr w:type="gram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b</w:t>
      </w:r>
      <w:r w:rsidRPr="0010466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'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:</w:t>
      </w:r>
      <w:r w:rsidRPr="0010466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'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5A1A7E0B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456264EE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checksum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payload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int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checksum_rcvd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):</w:t>
      </w:r>
    </w:p>
    <w:p w14:paraId="6AC6DEBE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ack_packet</w:t>
      </w:r>
      <w:proofErr w:type="spell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f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</w:t>
      </w:r>
      <w:proofErr w:type="gramStart"/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ACK</w:t>
      </w:r>
      <w:proofErr w:type="spellEnd"/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: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{</w:t>
      </w:r>
      <w:proofErr w:type="spellStart"/>
      <w:proofErr w:type="gram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seq_num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decode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}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encode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14:paraId="6A5C0885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send_</w:t>
      </w:r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packet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sock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10466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ack_packet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10466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client_addr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67BFCCED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</w:t>
      </w:r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print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proofErr w:type="gramEnd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f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"Acknowledgment</w:t>
      </w:r>
      <w:proofErr w:type="spellEnd"/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sent for sequence number 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{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seq_num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decode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}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44258E8B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else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14:paraId="6FDA3A4B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</w:t>
      </w:r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print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10466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Checksum error. Packet discarded.</w:t>
      </w:r>
      <w:r w:rsidRPr="0010466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21FB3A3F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3DF6450D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gramStart"/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break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 </w:t>
      </w:r>
      <w:r w:rsidRPr="0010466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</w:t>
      </w:r>
      <w:proofErr w:type="gramEnd"/>
      <w:r w:rsidRPr="0010466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 xml:space="preserve"> Exit the retry loop if successful </w:t>
      </w:r>
    </w:p>
    <w:p w14:paraId="2BC3C61C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except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socket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timeout</w:t>
      </w:r>
      <w:proofErr w:type="spellEnd"/>
      <w:proofErr w:type="gram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14:paraId="1093F777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attempts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</w:p>
    <w:p w14:paraId="17895B29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print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proofErr w:type="gramEnd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f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"Timeout</w:t>
      </w:r>
      <w:proofErr w:type="spellEnd"/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: Retransmitting packet 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{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seq_num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decode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}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0B7AFFF3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spell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send_</w:t>
      </w:r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packet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sock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10466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data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10466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client_addr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08B9CEC5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5B3E059A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__name__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__main__</w:t>
      </w:r>
      <w:r w:rsidRPr="0010466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14:paraId="7569BAF6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main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74365D49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68DDB9B2" w14:textId="77777777" w:rsidR="00104666" w:rsidRDefault="00104666" w:rsidP="00267D88">
      <w:pPr>
        <w:rPr>
          <w:rStyle w:val="fontstyle01"/>
          <w:sz w:val="40"/>
          <w:szCs w:val="40"/>
        </w:rPr>
      </w:pPr>
    </w:p>
    <w:p w14:paraId="0559D153" w14:textId="77777777" w:rsidR="00104666" w:rsidRDefault="00104666" w:rsidP="00267D88">
      <w:pPr>
        <w:rPr>
          <w:rStyle w:val="fontstyle01"/>
          <w:sz w:val="40"/>
          <w:szCs w:val="40"/>
        </w:rPr>
      </w:pPr>
    </w:p>
    <w:p w14:paraId="231681F6" w14:textId="77777777" w:rsidR="00104666" w:rsidRDefault="00104666" w:rsidP="00267D88">
      <w:pPr>
        <w:rPr>
          <w:rStyle w:val="fontstyle01"/>
          <w:sz w:val="40"/>
          <w:szCs w:val="40"/>
        </w:rPr>
      </w:pPr>
    </w:p>
    <w:p w14:paraId="41D8593C" w14:textId="77777777" w:rsidR="00104666" w:rsidRDefault="00104666" w:rsidP="00267D88">
      <w:pPr>
        <w:rPr>
          <w:rStyle w:val="fontstyle01"/>
          <w:sz w:val="40"/>
          <w:szCs w:val="40"/>
        </w:rPr>
      </w:pPr>
    </w:p>
    <w:p w14:paraId="0246A9C3" w14:textId="77777777" w:rsidR="00104666" w:rsidRDefault="00104666" w:rsidP="00267D88">
      <w:pPr>
        <w:rPr>
          <w:rStyle w:val="fontstyle01"/>
          <w:sz w:val="40"/>
          <w:szCs w:val="40"/>
        </w:rPr>
      </w:pPr>
    </w:p>
    <w:p w14:paraId="3F926B78" w14:textId="77777777" w:rsidR="00104666" w:rsidRDefault="00104666" w:rsidP="00267D88">
      <w:pPr>
        <w:rPr>
          <w:rStyle w:val="fontstyle01"/>
          <w:sz w:val="40"/>
          <w:szCs w:val="40"/>
        </w:rPr>
      </w:pPr>
    </w:p>
    <w:p w14:paraId="5FAD65F6" w14:textId="77777777" w:rsidR="00104666" w:rsidRDefault="00104666" w:rsidP="00267D88">
      <w:pPr>
        <w:rPr>
          <w:rStyle w:val="fontstyle01"/>
          <w:sz w:val="40"/>
          <w:szCs w:val="40"/>
        </w:rPr>
      </w:pPr>
    </w:p>
    <w:p w14:paraId="6AA98B0B" w14:textId="6F31AC57" w:rsidR="00104666" w:rsidRDefault="00104666" w:rsidP="00267D88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lastRenderedPageBreak/>
        <w:t>CLIENT</w:t>
      </w:r>
    </w:p>
    <w:p w14:paraId="5E6D639C" w14:textId="77777777" w:rsidR="00104666" w:rsidRDefault="00104666" w:rsidP="00267D88">
      <w:pPr>
        <w:rPr>
          <w:rStyle w:val="fontstyle01"/>
          <w:sz w:val="40"/>
          <w:szCs w:val="40"/>
        </w:rPr>
      </w:pPr>
    </w:p>
    <w:p w14:paraId="751DCC73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socket</w:t>
      </w:r>
    </w:p>
    <w:p w14:paraId="13395A4E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random</w:t>
      </w:r>
    </w:p>
    <w:p w14:paraId="1A4A2600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import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time</w:t>
      </w:r>
    </w:p>
    <w:p w14:paraId="29A0824D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0DB39593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checksum</w:t>
      </w:r>
      <w:r w:rsidRPr="0010466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data</w:t>
      </w:r>
      <w:r w:rsidRPr="0010466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14:paraId="3D7DD476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return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sum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(data)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&amp;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0x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ffffffff</w:t>
      </w:r>
    </w:p>
    <w:p w14:paraId="1F4C8537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559F5A5B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send_</w:t>
      </w:r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packet</w:t>
      </w:r>
      <w:proofErr w:type="spellEnd"/>
      <w:r w:rsidRPr="0010466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proofErr w:type="gram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sock,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packet,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addr</w:t>
      </w:r>
      <w:proofErr w:type="spellEnd"/>
      <w:r w:rsidRPr="0010466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14:paraId="5D5A4AEB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sock.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sendto</w:t>
      </w:r>
      <w:proofErr w:type="spellEnd"/>
      <w:proofErr w:type="gram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(packet,</w:t>
      </w:r>
      <w:r w:rsidRPr="0010466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addr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6BF90EDB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4CBBE091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receive_</w:t>
      </w:r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packet</w:t>
      </w:r>
      <w:proofErr w:type="spellEnd"/>
      <w:r w:rsidRPr="0010466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proofErr w:type="gram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sock,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buffer_size</w:t>
      </w:r>
      <w:proofErr w:type="spellEnd"/>
      <w:r w:rsidRPr="0010466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14:paraId="5EA30200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return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sock.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recvfrom</w:t>
      </w:r>
      <w:proofErr w:type="spellEnd"/>
      <w:proofErr w:type="gram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buffer_size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2E90A659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7E4A70D5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def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 xml:space="preserve"> </w:t>
      </w:r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main</w:t>
      </w:r>
      <w:r w:rsidRPr="0010466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(</w:t>
      </w:r>
      <w:proofErr w:type="gramEnd"/>
      <w:r w:rsidRPr="00104666">
        <w:rPr>
          <w:rFonts w:ascii="Consolas" w:eastAsia="Times New Roman" w:hAnsi="Consolas" w:cs="Times New Roman"/>
          <w:color w:val="FFEE80"/>
          <w:sz w:val="21"/>
          <w:szCs w:val="21"/>
          <w:lang w:eastAsia="en-IN" w:bidi="hi-IN"/>
        </w:rPr>
        <w:t>)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14:paraId="08D786AE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server_ip</w:t>
      </w:r>
      <w:proofErr w:type="spell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'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127.0.0.1</w:t>
      </w:r>
      <w:r w:rsidRPr="0010466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'</w:t>
      </w:r>
    </w:p>
    <w:p w14:paraId="4F5678E2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server_port</w:t>
      </w:r>
      <w:proofErr w:type="spell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12345</w:t>
      </w:r>
    </w:p>
    <w:p w14:paraId="43684E5E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buffer_size</w:t>
      </w:r>
      <w:proofErr w:type="spell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1024</w:t>
      </w:r>
    </w:p>
    <w:p w14:paraId="139344F1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timeout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2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 </w:t>
      </w:r>
      <w:r w:rsidRPr="0010466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</w:t>
      </w:r>
      <w:proofErr w:type="gramEnd"/>
      <w:r w:rsidRPr="0010466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 xml:space="preserve"> in seconds</w:t>
      </w:r>
    </w:p>
    <w:p w14:paraId="13C88E65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max_attempts</w:t>
      </w:r>
      <w:proofErr w:type="spell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5</w:t>
      </w:r>
    </w:p>
    <w:p w14:paraId="100B7F0D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2415DEB4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sock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socket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socket</w:t>
      </w:r>
      <w:proofErr w:type="spellEnd"/>
      <w:proofErr w:type="gram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socket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AF_INET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10466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socket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SOCK_DGRAM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760D7614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7D77E389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seq_num</w:t>
      </w:r>
      <w:proofErr w:type="spell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</w:p>
    <w:p w14:paraId="7B60EBC9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while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True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14:paraId="50428950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payload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f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"Data</w:t>
      </w:r>
      <w:proofErr w:type="spellEnd"/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Packet 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{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seq_num</w:t>
      </w:r>
      <w:proofErr w:type="spellEnd"/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}</w:t>
      </w:r>
      <w:proofErr w:type="gramStart"/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encode</w:t>
      </w:r>
      <w:proofErr w:type="gram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14:paraId="239A8F51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checksum_val</w:t>
      </w:r>
      <w:proofErr w:type="spell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checksum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payload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7B78D450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packet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f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{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seq_num</w:t>
      </w:r>
      <w:proofErr w:type="spellEnd"/>
      <w:proofErr w:type="gramStart"/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}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: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{</w:t>
      </w:r>
      <w:proofErr w:type="spellStart"/>
      <w:proofErr w:type="gram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payload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decode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}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: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{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checksum_val</w:t>
      </w:r>
      <w:proofErr w:type="spellEnd"/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}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encode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</w:t>
      </w:r>
    </w:p>
    <w:p w14:paraId="6576029D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7B4F1D1E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send_</w:t>
      </w:r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packet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sock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10466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packet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10466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server_ip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10466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server_port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))</w:t>
      </w:r>
    </w:p>
    <w:p w14:paraId="251D112B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print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proofErr w:type="gramEnd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f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"Sent</w:t>
      </w:r>
      <w:proofErr w:type="spellEnd"/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packet with sequence number 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{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seq_num</w:t>
      </w:r>
      <w:proofErr w:type="spellEnd"/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}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67286F77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15492810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try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14:paraId="32929CA5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sock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settimeout</w:t>
      </w:r>
      <w:proofErr w:type="spellEnd"/>
      <w:proofErr w:type="gram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timeout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3D902D93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    data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addr</w:t>
      </w:r>
      <w:proofErr w:type="spell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receive_</w:t>
      </w:r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packet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sock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,</w:t>
      </w:r>
      <w:r w:rsidRPr="00104666">
        <w:rPr>
          <w:rFonts w:ascii="Consolas" w:eastAsia="Times New Roman" w:hAnsi="Consolas" w:cs="Times New Roman"/>
          <w:color w:val="FB94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buffer_size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5F312CC1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data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decode</w:t>
      </w:r>
      <w:proofErr w:type="spellEnd"/>
      <w:proofErr w:type="gram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().</w:t>
      </w:r>
      <w:proofErr w:type="spell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startswith</w:t>
      </w:r>
      <w:proofErr w:type="spell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10466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ACK</w:t>
      </w:r>
      <w:r w:rsidRPr="0010466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):</w:t>
      </w:r>
    </w:p>
    <w:p w14:paraId="7C8EC578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ack_seq_num</w:t>
      </w:r>
      <w:proofErr w:type="spell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data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decode</w:t>
      </w:r>
      <w:proofErr w:type="spellEnd"/>
      <w:proofErr w:type="gram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().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split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10466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:</w:t>
      </w:r>
      <w:r w:rsidRPr="0010466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)[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]</w:t>
      </w:r>
    </w:p>
    <w:p w14:paraId="0C3A993D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print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spellStart"/>
      <w:proofErr w:type="gramEnd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f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"Received</w:t>
      </w:r>
      <w:proofErr w:type="spellEnd"/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 xml:space="preserve"> acknowledgment for sequence number 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{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ack_seq_num</w:t>
      </w:r>
      <w:proofErr w:type="spellEnd"/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}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3F156A63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seq_num</w:t>
      </w:r>
      <w:proofErr w:type="spell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+=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</w:p>
    <w:p w14:paraId="339F3EC4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except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socket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9EFFFF"/>
          <w:sz w:val="21"/>
          <w:szCs w:val="21"/>
          <w:lang w:eastAsia="en-IN" w:bidi="hi-IN"/>
        </w:rPr>
        <w:t>timeout</w:t>
      </w:r>
      <w:proofErr w:type="spellEnd"/>
      <w:proofErr w:type="gram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14:paraId="7F37C722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print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10466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Timeout: Retransmitting packet</w:t>
      </w:r>
      <w:r w:rsidRPr="0010466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19DF4CB4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seq_num</w:t>
      </w:r>
      <w:proofErr w:type="spell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-=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 </w:t>
      </w:r>
      <w:r w:rsidRPr="0010466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</w:t>
      </w:r>
      <w:proofErr w:type="gramEnd"/>
      <w:r w:rsidRPr="0010466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 xml:space="preserve"> Retransmit the same packet</w:t>
      </w:r>
    </w:p>
    <w:p w14:paraId="268E57DB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seq_num</w:t>
      </w:r>
      <w:proofErr w:type="spell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&lt;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14:paraId="3DCD2475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            </w:t>
      </w:r>
      <w:proofErr w:type="spellStart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seq_num</w:t>
      </w:r>
      <w:proofErr w:type="spellEnd"/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0</w:t>
      </w:r>
    </w:p>
    <w:p w14:paraId="01FC6351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4A7AC07D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time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.</w:t>
      </w:r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sleep</w:t>
      </w:r>
      <w:proofErr w:type="spellEnd"/>
      <w:proofErr w:type="gram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r w:rsidRPr="00104666">
        <w:rPr>
          <w:rFonts w:ascii="Consolas" w:eastAsia="Times New Roman" w:hAnsi="Consolas" w:cs="Times New Roman"/>
          <w:color w:val="FF628C"/>
          <w:sz w:val="21"/>
          <w:szCs w:val="21"/>
          <w:lang w:eastAsia="en-IN" w:bidi="hi-IN"/>
        </w:rPr>
        <w:t>1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 </w:t>
      </w:r>
      <w:r w:rsidRPr="00104666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eastAsia="en-IN" w:bidi="hi-IN"/>
        </w:rPr>
        <w:t># Add a delay between packet transmissions</w:t>
      </w:r>
    </w:p>
    <w:p w14:paraId="62375FBD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0160CED3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if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__name__ </w:t>
      </w:r>
      <w:r w:rsidRPr="00104666">
        <w:rPr>
          <w:rFonts w:ascii="Consolas" w:eastAsia="Times New Roman" w:hAnsi="Consolas" w:cs="Times New Roman"/>
          <w:color w:val="FF9D00"/>
          <w:sz w:val="21"/>
          <w:szCs w:val="21"/>
          <w:lang w:eastAsia="en-IN" w:bidi="hi-IN"/>
        </w:rPr>
        <w:t>==</w:t>
      </w: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10466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A5FF90"/>
          <w:sz w:val="21"/>
          <w:szCs w:val="21"/>
          <w:lang w:eastAsia="en-IN" w:bidi="hi-IN"/>
        </w:rPr>
        <w:t>__main__</w:t>
      </w:r>
      <w:r w:rsidRPr="00104666">
        <w:rPr>
          <w:rFonts w:ascii="Consolas" w:eastAsia="Times New Roman" w:hAnsi="Consolas" w:cs="Times New Roman"/>
          <w:color w:val="92FC79"/>
          <w:sz w:val="21"/>
          <w:szCs w:val="21"/>
          <w:lang w:eastAsia="en-IN" w:bidi="hi-IN"/>
        </w:rPr>
        <w:t>"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:</w:t>
      </w:r>
    </w:p>
    <w:p w14:paraId="79EB1D1C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0466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104666">
        <w:rPr>
          <w:rFonts w:ascii="Consolas" w:eastAsia="Times New Roman" w:hAnsi="Consolas" w:cs="Times New Roman"/>
          <w:color w:val="FFC600"/>
          <w:sz w:val="21"/>
          <w:szCs w:val="21"/>
          <w:lang w:eastAsia="en-IN" w:bidi="hi-IN"/>
        </w:rPr>
        <w:t>main</w:t>
      </w:r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(</w:t>
      </w:r>
      <w:proofErr w:type="gramEnd"/>
      <w:r w:rsidRPr="00104666">
        <w:rPr>
          <w:rFonts w:ascii="Consolas" w:eastAsia="Times New Roman" w:hAnsi="Consolas" w:cs="Times New Roman"/>
          <w:color w:val="E1EFFF"/>
          <w:sz w:val="21"/>
          <w:szCs w:val="21"/>
          <w:lang w:eastAsia="en-IN" w:bidi="hi-IN"/>
        </w:rPr>
        <w:t>)</w:t>
      </w:r>
    </w:p>
    <w:p w14:paraId="4BC8BEAC" w14:textId="77777777" w:rsidR="00104666" w:rsidRPr="00104666" w:rsidRDefault="00104666" w:rsidP="00104666">
      <w:pPr>
        <w:shd w:val="clear" w:color="auto" w:fill="193549"/>
        <w:spacing w:before="0"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1CC7EA47" w14:textId="77777777" w:rsidR="00104666" w:rsidRDefault="00104666" w:rsidP="00267D88">
      <w:pPr>
        <w:rPr>
          <w:rStyle w:val="fontstyle01"/>
          <w:sz w:val="40"/>
          <w:szCs w:val="40"/>
        </w:rPr>
      </w:pPr>
    </w:p>
    <w:p w14:paraId="0877D365" w14:textId="77777777" w:rsidR="00267D88" w:rsidRDefault="00267D88" w:rsidP="00267D88">
      <w:pPr>
        <w:pStyle w:val="ListParagraph"/>
        <w:numPr>
          <w:ilvl w:val="0"/>
          <w:numId w:val="2"/>
        </w:num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>OUTPUT</w:t>
      </w:r>
    </w:p>
    <w:p w14:paraId="77F58A0D" w14:textId="77777777" w:rsidR="00995379" w:rsidRDefault="00995379" w:rsidP="00267D88">
      <w:pPr>
        <w:rPr>
          <w:color w:val="FF0000"/>
        </w:rPr>
      </w:pPr>
    </w:p>
    <w:p w14:paraId="21BE160D" w14:textId="77777777" w:rsidR="00267D88" w:rsidRPr="00267D88" w:rsidRDefault="00267D88" w:rsidP="00267D88">
      <w:pPr>
        <w:rPr>
          <w:color w:val="FF0000"/>
        </w:rPr>
      </w:pPr>
    </w:p>
    <w:sectPr w:rsidR="00267D88" w:rsidRPr="00267D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BD467" w14:textId="77777777" w:rsidR="00FA6AD5" w:rsidRDefault="00FA6AD5" w:rsidP="00267D88">
      <w:pPr>
        <w:spacing w:before="0" w:after="0" w:line="240" w:lineRule="auto"/>
      </w:pPr>
      <w:r>
        <w:separator/>
      </w:r>
    </w:p>
  </w:endnote>
  <w:endnote w:type="continuationSeparator" w:id="0">
    <w:p w14:paraId="23126601" w14:textId="77777777" w:rsidR="00FA6AD5" w:rsidRDefault="00FA6AD5" w:rsidP="00267D8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ans serifs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F786B" w14:textId="77777777" w:rsidR="00FA6AD5" w:rsidRDefault="00FA6AD5" w:rsidP="00267D88">
      <w:pPr>
        <w:spacing w:before="0" w:after="0" w:line="240" w:lineRule="auto"/>
      </w:pPr>
      <w:r>
        <w:separator/>
      </w:r>
    </w:p>
  </w:footnote>
  <w:footnote w:type="continuationSeparator" w:id="0">
    <w:p w14:paraId="067D67B9" w14:textId="77777777" w:rsidR="00FA6AD5" w:rsidRDefault="00FA6AD5" w:rsidP="00267D8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8A717" w14:textId="652977A8" w:rsidR="0098655C" w:rsidRDefault="0098655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CBE6C4" wp14:editId="0F60C10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1850B98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color w:val="4472C4" w:themeColor="accent1"/>
          <w:sz w:val="28"/>
          <w:szCs w:val="28"/>
        </w:rPr>
        <w:alias w:val="Title"/>
        <w:id w:val="15524250"/>
        <w:placeholde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04666">
          <w:rPr>
            <w:b/>
            <w:bCs/>
            <w:color w:val="4472C4" w:themeColor="accent1"/>
            <w:sz w:val="28"/>
            <w:szCs w:val="28"/>
          </w:rPr>
          <w:t>CN</w:t>
        </w:r>
        <w:r w:rsidR="00F44E5B">
          <w:rPr>
            <w:b/>
            <w:bCs/>
            <w:color w:val="4472C4" w:themeColor="accent1"/>
            <w:sz w:val="28"/>
            <w:szCs w:val="28"/>
          </w:rPr>
          <w:t xml:space="preserve"> Assignment-</w:t>
        </w:r>
        <w:r w:rsidR="00104666">
          <w:rPr>
            <w:b/>
            <w:bCs/>
            <w:color w:val="4472C4" w:themeColor="accent1"/>
            <w:sz w:val="28"/>
            <w:szCs w:val="28"/>
          </w:rPr>
          <w:t>09</w:t>
        </w:r>
        <w:r w:rsidR="00F44E5B">
          <w:rPr>
            <w:b/>
            <w:bCs/>
            <w:color w:val="4472C4" w:themeColor="accent1"/>
            <w:sz w:val="28"/>
            <w:szCs w:val="28"/>
          </w:rPr>
          <w:t xml:space="preserve">                               Admission </w:t>
        </w:r>
        <w:proofErr w:type="gramStart"/>
        <w:r w:rsidR="00F44E5B">
          <w:rPr>
            <w:b/>
            <w:bCs/>
            <w:color w:val="4472C4" w:themeColor="accent1"/>
            <w:sz w:val="28"/>
            <w:szCs w:val="28"/>
          </w:rPr>
          <w:t>Number:U</w:t>
        </w:r>
        <w:proofErr w:type="gramEnd"/>
        <w:r w:rsidR="00F44E5B">
          <w:rPr>
            <w:b/>
            <w:bCs/>
            <w:color w:val="4472C4" w:themeColor="accent1"/>
            <w:sz w:val="28"/>
            <w:szCs w:val="28"/>
          </w:rPr>
          <w:t>22CS029</w:t>
        </w:r>
      </w:sdtContent>
    </w:sdt>
  </w:p>
  <w:p w14:paraId="545ED660" w14:textId="77777777" w:rsidR="0098655C" w:rsidRDefault="009865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668F8"/>
    <w:multiLevelType w:val="hybridMultilevel"/>
    <w:tmpl w:val="FE0CC280"/>
    <w:lvl w:ilvl="0" w:tplc="41860AE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E0AA4"/>
    <w:multiLevelType w:val="hybridMultilevel"/>
    <w:tmpl w:val="CC766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969897">
    <w:abstractNumId w:val="0"/>
  </w:num>
  <w:num w:numId="2" w16cid:durableId="153226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66"/>
    <w:rsid w:val="00104666"/>
    <w:rsid w:val="00267D88"/>
    <w:rsid w:val="006E7CA8"/>
    <w:rsid w:val="0098655C"/>
    <w:rsid w:val="00995379"/>
    <w:rsid w:val="009F568C"/>
    <w:rsid w:val="00F44E5B"/>
    <w:rsid w:val="00FA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7DC43"/>
  <w15:chartTrackingRefBased/>
  <w15:docId w15:val="{F8F25444-3EBE-4632-9D4C-83350D72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D88"/>
  </w:style>
  <w:style w:type="paragraph" w:styleId="Heading1">
    <w:name w:val="heading 1"/>
    <w:basedOn w:val="Normal"/>
    <w:next w:val="Normal"/>
    <w:link w:val="Heading1Char"/>
    <w:uiPriority w:val="9"/>
    <w:qFormat/>
    <w:rsid w:val="00267D8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D8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D8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D8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D8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D8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D8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D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D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D8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67D8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D8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D8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D8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D8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D8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D8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D8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D8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7D8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7D8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D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67D8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67D88"/>
    <w:rPr>
      <w:b/>
      <w:bCs/>
    </w:rPr>
  </w:style>
  <w:style w:type="character" w:styleId="Emphasis">
    <w:name w:val="Emphasis"/>
    <w:uiPriority w:val="20"/>
    <w:qFormat/>
    <w:rsid w:val="00267D8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67D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D8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7D8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D8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D8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67D8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67D8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67D8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67D8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67D8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D8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67D8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D88"/>
  </w:style>
  <w:style w:type="paragraph" w:styleId="Footer">
    <w:name w:val="footer"/>
    <w:basedOn w:val="Normal"/>
    <w:link w:val="FooterChar"/>
    <w:uiPriority w:val="99"/>
    <w:unhideWhenUsed/>
    <w:rsid w:val="00267D8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D88"/>
  </w:style>
  <w:style w:type="character" w:customStyle="1" w:styleId="fontstyle01">
    <w:name w:val="fontstyle01"/>
    <w:basedOn w:val="DefaultParagraphFont"/>
    <w:rsid w:val="00267D88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67D88"/>
    <w:pPr>
      <w:spacing w:before="0" w:after="160" w:line="259" w:lineRule="auto"/>
      <w:ind w:left="720"/>
      <w:contextualSpacing/>
    </w:pPr>
    <w:rPr>
      <w:rFonts w:eastAsiaTheme="minorHAnsi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nky\OneDrive\Documents\Custom%20Office%20Templates\Assignmen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ans serif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Assignment_template</Template>
  <TotalTime>2</TotalTime>
  <Pages>4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Assignment-09                               Admission Number:U22CS029</dc:title>
  <dc:subject/>
  <dc:creator>vaibhav</dc:creator>
  <cp:keywords/>
  <dc:description/>
  <cp:lastModifiedBy>Pinky Gupta</cp:lastModifiedBy>
  <cp:revision>1</cp:revision>
  <dcterms:created xsi:type="dcterms:W3CDTF">2024-04-03T07:30:00Z</dcterms:created>
  <dcterms:modified xsi:type="dcterms:W3CDTF">2024-04-03T07:32:00Z</dcterms:modified>
</cp:coreProperties>
</file>